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1DCDA" w14:textId="28EE2E53" w:rsidR="00505DEF" w:rsidRDefault="00505DEF" w:rsidP="00505DEF">
      <w:pPr>
        <w:pStyle w:val="Title"/>
        <w:jc w:val="center"/>
        <w:rPr>
          <w:rFonts w:ascii="Arial" w:hAnsi="Arial" w:cs="Arial"/>
          <w:caps w:val="0"/>
          <w:color w:val="FFFFFF" w:themeColor="background1"/>
          <w:sz w:val="96"/>
          <w:lang w:val="es-ES"/>
        </w:rPr>
      </w:pPr>
      <w:r>
        <w:rPr>
          <w:noProof/>
          <w:sz w:val="20"/>
          <w:szCs w:val="18"/>
          <w:lang w:val="es-ES"/>
        </w:rPr>
        <w:drawing>
          <wp:anchor distT="0" distB="0" distL="114300" distR="114300" simplePos="0" relativeHeight="251666432" behindDoc="0" locked="0" layoutInCell="1" allowOverlap="1" wp14:anchorId="11094606" wp14:editId="6C6DFAAB">
            <wp:simplePos x="0" y="0"/>
            <wp:positionH relativeFrom="column">
              <wp:posOffset>407761</wp:posOffset>
            </wp:positionH>
            <wp:positionV relativeFrom="paragraph">
              <wp:posOffset>559435</wp:posOffset>
            </wp:positionV>
            <wp:extent cx="2337683" cy="534374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683" cy="534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8CB">
        <w:rPr>
          <w:rFonts w:ascii="Arial" w:hAnsi="Arial" w:cs="Arial"/>
          <w:caps w:val="0"/>
          <w:color w:val="FFFFFF" w:themeColor="background1"/>
          <w:sz w:val="96"/>
          <w:lang w:val="es-ES"/>
        </w:rPr>
        <w:t>T</w:t>
      </w:r>
      <w:r>
        <w:rPr>
          <w:rFonts w:ascii="Arial" w:hAnsi="Arial" w:cs="Arial"/>
          <w:caps w:val="0"/>
          <w:color w:val="FFFFFF" w:themeColor="background1"/>
          <w:sz w:val="96"/>
          <w:lang w:val="es-ES"/>
        </w:rPr>
        <w:t xml:space="preserve">                </w:t>
      </w:r>
    </w:p>
    <w:p w14:paraId="10D3A9A5" w14:textId="507AAD3A" w:rsidR="00F57078" w:rsidRPr="00252892" w:rsidRDefault="00505DEF" w:rsidP="00505DEF">
      <w:pPr>
        <w:pStyle w:val="Title"/>
        <w:jc w:val="center"/>
        <w:rPr>
          <w:rFonts w:ascii="Arial" w:hAnsi="Arial" w:cs="Arial"/>
          <w:lang w:val="es-ES"/>
        </w:rPr>
      </w:pPr>
      <w:r w:rsidRPr="00252892">
        <w:rPr>
          <w:rFonts w:ascii="Arial" w:hAnsi="Arial" w:cs="Arial"/>
          <w:caps w:val="0"/>
          <w:color w:val="FFFFFF" w:themeColor="background1"/>
          <w:sz w:val="96"/>
          <w:lang w:val="es-ES"/>
        </w:rPr>
        <w:t xml:space="preserve">                </w:t>
      </w:r>
      <w:r w:rsidR="00F57078" w:rsidRPr="00252892">
        <w:rPr>
          <w:rFonts w:ascii="Arial" w:hAnsi="Arial" w:cs="Arial"/>
          <w:color w:val="000000" w:themeColor="text1"/>
          <w:sz w:val="56"/>
          <w:szCs w:val="48"/>
          <w:lang w:val="es-ES"/>
        </w:rPr>
        <w:t>IDEAPAD</w:t>
      </w:r>
      <w:r w:rsidR="00F57078" w:rsidRPr="00252892">
        <w:rPr>
          <w:rFonts w:ascii="Arial" w:hAnsi="Arial" w:cs="Arial"/>
          <w:sz w:val="56"/>
          <w:szCs w:val="48"/>
          <w:lang w:val="es-ES"/>
        </w:rPr>
        <w:t xml:space="preserve"> </w:t>
      </w:r>
      <w:r w:rsidR="00F57078" w:rsidRPr="00252892">
        <w:rPr>
          <w:rFonts w:ascii="Arial" w:hAnsi="Arial" w:cs="Arial"/>
          <w:color w:val="000000" w:themeColor="text1"/>
          <w:sz w:val="56"/>
          <w:szCs w:val="48"/>
          <w:lang w:val="es-ES"/>
        </w:rPr>
        <w:t>L340</w:t>
      </w:r>
    </w:p>
    <w:p w14:paraId="1A56DFE5" w14:textId="0DDE802D" w:rsidR="00970B93" w:rsidRPr="00252892" w:rsidRDefault="00505DEF" w:rsidP="00505DEF">
      <w:pPr>
        <w:pStyle w:val="Heading1"/>
        <w:jc w:val="center"/>
        <w:rPr>
          <w:sz w:val="48"/>
          <w:szCs w:val="48"/>
          <w:lang w:val="es-ES"/>
        </w:rPr>
      </w:pPr>
      <w:r w:rsidRPr="00252892">
        <w:rPr>
          <w:noProof/>
          <w:sz w:val="48"/>
          <w:szCs w:val="48"/>
          <w:lang w:val="es-ES"/>
        </w:rPr>
        <w:drawing>
          <wp:anchor distT="0" distB="0" distL="114300" distR="114300" simplePos="0" relativeHeight="251663360" behindDoc="1" locked="0" layoutInCell="1" allowOverlap="1" wp14:anchorId="4F25A6AC" wp14:editId="21C8AF83">
            <wp:simplePos x="0" y="0"/>
            <wp:positionH relativeFrom="column">
              <wp:posOffset>192405</wp:posOffset>
            </wp:positionH>
            <wp:positionV relativeFrom="paragraph">
              <wp:posOffset>898888</wp:posOffset>
            </wp:positionV>
            <wp:extent cx="4559055" cy="3593437"/>
            <wp:effectExtent l="0" t="0" r="63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69"/>
                    <a:stretch/>
                  </pic:blipFill>
                  <pic:spPr bwMode="auto">
                    <a:xfrm>
                      <a:off x="0" y="0"/>
                      <a:ext cx="4559055" cy="3593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3D9" w:rsidRPr="00252892">
        <w:rPr>
          <w:sz w:val="48"/>
          <w:szCs w:val="48"/>
          <w:lang w:val="es-ES"/>
        </w:rPr>
        <w:t>Ryzen 5 3500 2.10 ghz</w:t>
      </w:r>
      <w:r w:rsidRPr="00252892">
        <w:rPr>
          <w:sz w:val="48"/>
          <w:szCs w:val="48"/>
          <w:lang w:val="es-ES"/>
        </w:rPr>
        <w:t>, entrega en cusco, con factura y garant</w:t>
      </w:r>
      <w:r w:rsidR="00252892">
        <w:rPr>
          <w:sz w:val="48"/>
          <w:szCs w:val="48"/>
          <w:lang w:val="es-ES"/>
        </w:rPr>
        <w:t>Í</w:t>
      </w:r>
      <w:r w:rsidRPr="00252892">
        <w:rPr>
          <w:sz w:val="48"/>
          <w:szCs w:val="48"/>
          <w:lang w:val="es-ES"/>
        </w:rPr>
        <w:t>a</w:t>
      </w:r>
    </w:p>
    <w:p w14:paraId="3D122E7D" w14:textId="7749821E" w:rsidR="000854A0" w:rsidRPr="00252892" w:rsidRDefault="000854A0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</w:p>
    <w:p w14:paraId="58A733E0" w14:textId="58DBA801" w:rsidR="000854A0" w:rsidRPr="00252892" w:rsidRDefault="000854A0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  <w:r w:rsidRPr="00252892">
        <w:rPr>
          <w:noProof/>
          <w:sz w:val="20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5CE2D" wp14:editId="12044AD5">
                <wp:simplePos x="0" y="0"/>
                <wp:positionH relativeFrom="column">
                  <wp:posOffset>-110518</wp:posOffset>
                </wp:positionH>
                <wp:positionV relativeFrom="paragraph">
                  <wp:posOffset>92020</wp:posOffset>
                </wp:positionV>
                <wp:extent cx="588396" cy="319709"/>
                <wp:effectExtent l="12700" t="12700" r="889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6" cy="3197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0BD31" w14:textId="05883543" w:rsidR="00F57078" w:rsidRPr="00F57078" w:rsidRDefault="00F5707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57078">
                              <w:rPr>
                                <w:color w:val="FFFFFF" w:themeColor="background1"/>
                                <w:highlight w:val="black"/>
                              </w:rPr>
                              <w:t>15.</w:t>
                            </w:r>
                            <w:r w:rsidR="00882E4A">
                              <w:rPr>
                                <w:color w:val="FFFFFF" w:themeColor="background1"/>
                              </w:rPr>
                              <w:t>6’’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5CE2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8.7pt;margin-top:7.25pt;width:46.35pt;height: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" fillcolor="black [3200]" strokecolor="white [3201]" strokeweight="1.5pt">
                <v:textbox>
                  <w:txbxContent>
                    <w:p w14:paraId="43C0BD31" w14:textId="05883543" w:rsidR="00F57078" w:rsidRPr="00F57078" w:rsidRDefault="00F57078">
                      <w:pPr>
                        <w:rPr>
                          <w:color w:val="FFFFFF" w:themeColor="background1"/>
                        </w:rPr>
                      </w:pPr>
                      <w:r w:rsidRPr="00F57078">
                        <w:rPr>
                          <w:color w:val="FFFFFF" w:themeColor="background1"/>
                          <w:highlight w:val="black"/>
                        </w:rPr>
                        <w:t>15.</w:t>
                      </w:r>
                      <w:r w:rsidR="00882E4A">
                        <w:rPr>
                          <w:color w:val="FFFFFF" w:themeColor="background1"/>
                        </w:rPr>
                        <w:t>6’’</w:t>
                      </w:r>
                    </w:p>
                  </w:txbxContent>
                </v:textbox>
              </v:shape>
            </w:pict>
          </mc:Fallback>
        </mc:AlternateContent>
      </w:r>
    </w:p>
    <w:p w14:paraId="79B62325" w14:textId="6EEA1E06" w:rsidR="000854A0" w:rsidRPr="00252892" w:rsidRDefault="00505DEF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  <w:r w:rsidRPr="00252892">
        <w:rPr>
          <w:noProof/>
          <w:sz w:val="20"/>
          <w:szCs w:val="18"/>
          <w:lang w:val="es-ES"/>
        </w:rPr>
        <w:drawing>
          <wp:anchor distT="0" distB="0" distL="114300" distR="114300" simplePos="0" relativeHeight="251658240" behindDoc="0" locked="0" layoutInCell="1" allowOverlap="1" wp14:anchorId="130389BB" wp14:editId="6EA5114C">
            <wp:simplePos x="0" y="0"/>
            <wp:positionH relativeFrom="column">
              <wp:posOffset>4767580</wp:posOffset>
            </wp:positionH>
            <wp:positionV relativeFrom="paragraph">
              <wp:posOffset>131173</wp:posOffset>
            </wp:positionV>
            <wp:extent cx="679450" cy="580390"/>
            <wp:effectExtent l="0" t="0" r="635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17208" w14:textId="348D88A0" w:rsidR="000854A0" w:rsidRPr="00252892" w:rsidRDefault="000854A0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  <w:r w:rsidRPr="00252892">
        <w:rPr>
          <w:noProof/>
          <w:sz w:val="20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CCDEA" wp14:editId="227AA4D7">
                <wp:simplePos x="0" y="0"/>
                <wp:positionH relativeFrom="column">
                  <wp:posOffset>2282273</wp:posOffset>
                </wp:positionH>
                <wp:positionV relativeFrom="paragraph">
                  <wp:posOffset>16179</wp:posOffset>
                </wp:positionV>
                <wp:extent cx="802778" cy="252000"/>
                <wp:effectExtent l="12700" t="12700" r="10160" b="15240"/>
                <wp:wrapNone/>
                <wp:docPr id="11" name="Text Box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802778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1A8B8" w14:textId="2F550C05" w:rsidR="00882E4A" w:rsidRPr="00882E4A" w:rsidRDefault="00505DE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8</w:t>
                            </w:r>
                            <w:r w:rsidR="00882E4A" w:rsidRPr="00882E4A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GB 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CCDEA" id="Text Box 11" o:spid="_x0000_s1027" type="#_x0000_t202" style="position:absolute;margin-left:179.7pt;margin-top:1.25pt;width:63.2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" fillcolor="black [3200]" strokecolor="white [3201]" strokeweight="1.5pt">
                <v:path arrowok="t"/>
                <o:lock v:ext="edit" aspectratio="t"/>
                <v:textbox>
                  <w:txbxContent>
                    <w:p w14:paraId="4071A8B8" w14:textId="2F550C05" w:rsidR="00882E4A" w:rsidRPr="00882E4A" w:rsidRDefault="00505DEF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8</w:t>
                      </w:r>
                      <w:r w:rsidR="00882E4A" w:rsidRPr="00882E4A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GB RAM</w:t>
                      </w:r>
                    </w:p>
                  </w:txbxContent>
                </v:textbox>
              </v:shape>
            </w:pict>
          </mc:Fallback>
        </mc:AlternateContent>
      </w:r>
    </w:p>
    <w:p w14:paraId="18FF7989" w14:textId="333FDCEC" w:rsidR="000854A0" w:rsidRPr="00252892" w:rsidRDefault="000854A0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</w:p>
    <w:p w14:paraId="6CCC64E7" w14:textId="6A7DCB8B" w:rsidR="000854A0" w:rsidRPr="00252892" w:rsidRDefault="000854A0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  <w:r w:rsidRPr="00252892">
        <w:rPr>
          <w:noProof/>
          <w:sz w:val="20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AC47B" wp14:editId="56129C21">
                <wp:simplePos x="0" y="0"/>
                <wp:positionH relativeFrom="column">
                  <wp:posOffset>2277110</wp:posOffset>
                </wp:positionH>
                <wp:positionV relativeFrom="paragraph">
                  <wp:posOffset>12700</wp:posOffset>
                </wp:positionV>
                <wp:extent cx="802640" cy="251460"/>
                <wp:effectExtent l="12700" t="12700" r="10160" b="15240"/>
                <wp:wrapNone/>
                <wp:docPr id="12" name="Text Box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802640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B4B18" w14:textId="7AD703BC" w:rsidR="000854A0" w:rsidRPr="00882E4A" w:rsidRDefault="000854A0" w:rsidP="000854A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1 TB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HDD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AC47B" id="Text Box 12" o:spid="_x0000_s1028" type="#_x0000_t202" style="position:absolute;margin-left:179.3pt;margin-top:1pt;width:63.2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" fillcolor="black [3200]" strokecolor="white [3201]" strokeweight="1.5pt">
                <v:path arrowok="t"/>
                <o:lock v:ext="edit" aspectratio="t"/>
                <v:textbox>
                  <w:txbxContent>
                    <w:p w14:paraId="32BB4B18" w14:textId="7AD703BC" w:rsidR="000854A0" w:rsidRPr="00882E4A" w:rsidRDefault="000854A0" w:rsidP="000854A0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1 TB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HDD</w:t>
                      </w:r>
                    </w:p>
                  </w:txbxContent>
                </v:textbox>
              </v:shape>
            </w:pict>
          </mc:Fallback>
        </mc:AlternateContent>
      </w:r>
    </w:p>
    <w:p w14:paraId="7B84FC8E" w14:textId="268EB2D5" w:rsidR="000854A0" w:rsidRPr="00252892" w:rsidRDefault="00505DEF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  <w:r w:rsidRPr="00252892">
        <w:rPr>
          <w:noProof/>
          <w:sz w:val="20"/>
          <w:szCs w:val="18"/>
          <w:lang w:val="es-ES"/>
        </w:rPr>
        <w:drawing>
          <wp:anchor distT="0" distB="0" distL="114300" distR="114300" simplePos="0" relativeHeight="251660288" behindDoc="0" locked="0" layoutInCell="1" allowOverlap="1" wp14:anchorId="296DA0D6" wp14:editId="7CA7FB7A">
            <wp:simplePos x="0" y="0"/>
            <wp:positionH relativeFrom="column">
              <wp:posOffset>4739640</wp:posOffset>
            </wp:positionH>
            <wp:positionV relativeFrom="paragraph">
              <wp:posOffset>162288</wp:posOffset>
            </wp:positionV>
            <wp:extent cx="695960" cy="603885"/>
            <wp:effectExtent l="0" t="0" r="254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8D908" w14:textId="16D2ACC1" w:rsidR="000854A0" w:rsidRPr="00252892" w:rsidRDefault="000854A0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</w:p>
    <w:p w14:paraId="62A76E42" w14:textId="4E8C4A56" w:rsidR="000854A0" w:rsidRPr="00252892" w:rsidRDefault="000854A0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</w:p>
    <w:p w14:paraId="7A63D9D7" w14:textId="01C08F1B" w:rsidR="000854A0" w:rsidRPr="00252892" w:rsidRDefault="000854A0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</w:p>
    <w:p w14:paraId="64822346" w14:textId="7416EAD8" w:rsidR="000854A0" w:rsidRPr="00252892" w:rsidRDefault="000854A0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</w:p>
    <w:p w14:paraId="06BC4502" w14:textId="38AFDE14" w:rsidR="000854A0" w:rsidRPr="00252892" w:rsidRDefault="000854A0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</w:p>
    <w:p w14:paraId="1E57A32C" w14:textId="4890B1E7" w:rsidR="000854A0" w:rsidRPr="00252892" w:rsidRDefault="000854A0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</w:p>
    <w:p w14:paraId="72E42977" w14:textId="5D1ED025" w:rsidR="000854A0" w:rsidRPr="00252892" w:rsidRDefault="000854A0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</w:p>
    <w:p w14:paraId="463E52BF" w14:textId="5366364A" w:rsidR="000854A0" w:rsidRPr="00252892" w:rsidRDefault="000854A0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</w:p>
    <w:p w14:paraId="76D74DC9" w14:textId="409DB3FF" w:rsidR="000854A0" w:rsidRPr="00252892" w:rsidRDefault="000854A0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</w:p>
    <w:p w14:paraId="142A4C75" w14:textId="0C03C30A" w:rsidR="000854A0" w:rsidRPr="00252892" w:rsidRDefault="000854A0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</w:p>
    <w:p w14:paraId="368C1AFC" w14:textId="454CD198" w:rsidR="000854A0" w:rsidRPr="00252892" w:rsidRDefault="000854A0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</w:p>
    <w:p w14:paraId="26E592D3" w14:textId="140BF9A7" w:rsidR="000854A0" w:rsidRPr="00252892" w:rsidRDefault="000854A0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</w:p>
    <w:p w14:paraId="03D14A9F" w14:textId="61462B6B" w:rsidR="000854A0" w:rsidRPr="00252892" w:rsidRDefault="000854A0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</w:p>
    <w:p w14:paraId="1B320828" w14:textId="66949E13" w:rsidR="000854A0" w:rsidRPr="00252892" w:rsidRDefault="000854A0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</w:p>
    <w:p w14:paraId="03DE52DB" w14:textId="77777777" w:rsidR="00505DEF" w:rsidRPr="00252892" w:rsidRDefault="00505DEF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</w:p>
    <w:p w14:paraId="2AB319E0" w14:textId="5C59DECF" w:rsidR="00970B93" w:rsidRPr="00252892" w:rsidRDefault="00882E4A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  <w:r w:rsidRPr="00252892">
        <w:rPr>
          <w:sz w:val="20"/>
          <w:szCs w:val="18"/>
          <w:lang w:val="es-ES"/>
        </w:rPr>
        <w:t xml:space="preserve">Procesador: </w:t>
      </w:r>
      <w:r w:rsidR="0057001E" w:rsidRPr="00252892">
        <w:rPr>
          <w:sz w:val="20"/>
          <w:szCs w:val="18"/>
          <w:lang w:val="es-ES"/>
        </w:rPr>
        <w:tab/>
      </w:r>
      <w:r w:rsidR="00505DEF" w:rsidRPr="00252892">
        <w:rPr>
          <w:sz w:val="20"/>
          <w:szCs w:val="18"/>
          <w:lang w:val="es-ES"/>
        </w:rPr>
        <w:t xml:space="preserve">   </w:t>
      </w:r>
      <w:r w:rsidRPr="00252892">
        <w:rPr>
          <w:sz w:val="20"/>
          <w:szCs w:val="18"/>
          <w:lang w:val="es-ES"/>
        </w:rPr>
        <w:t xml:space="preserve">AMD </w:t>
      </w:r>
      <w:r w:rsidRPr="00252892">
        <w:rPr>
          <w:b/>
          <w:bCs/>
          <w:sz w:val="28"/>
          <w:szCs w:val="24"/>
          <w:lang w:val="es-ES"/>
        </w:rPr>
        <w:t>RYZEN 5</w:t>
      </w:r>
      <w:r w:rsidRPr="00252892">
        <w:rPr>
          <w:sz w:val="28"/>
          <w:szCs w:val="24"/>
          <w:lang w:val="es-ES"/>
        </w:rPr>
        <w:t xml:space="preserve"> </w:t>
      </w:r>
      <w:r w:rsidRPr="00252892">
        <w:rPr>
          <w:sz w:val="20"/>
          <w:szCs w:val="18"/>
          <w:lang w:val="es-ES"/>
        </w:rPr>
        <w:t>3500U 2.10 GHZ CACHE L2 2 MB CACHE L3 4 M</w:t>
      </w:r>
      <w:r w:rsidR="0057001E" w:rsidRPr="00252892">
        <w:rPr>
          <w:sz w:val="20"/>
          <w:szCs w:val="18"/>
          <w:lang w:val="es-ES"/>
        </w:rPr>
        <w:t xml:space="preserve">B   </w:t>
      </w:r>
    </w:p>
    <w:p w14:paraId="39BB3CD7" w14:textId="57CDCF7D" w:rsidR="00882E4A" w:rsidRPr="001768CB" w:rsidRDefault="0057001E" w:rsidP="000854A0">
      <w:pPr>
        <w:pStyle w:val="Date"/>
        <w:spacing w:before="0" w:after="0" w:line="264" w:lineRule="auto"/>
        <w:rPr>
          <w:sz w:val="20"/>
          <w:szCs w:val="18"/>
        </w:rPr>
      </w:pPr>
      <w:r w:rsidRPr="001768CB">
        <w:rPr>
          <w:sz w:val="20"/>
          <w:szCs w:val="18"/>
        </w:rPr>
        <w:t xml:space="preserve">Memoria: </w:t>
      </w:r>
      <w:r w:rsidRPr="001768CB">
        <w:rPr>
          <w:sz w:val="20"/>
          <w:szCs w:val="18"/>
        </w:rPr>
        <w:tab/>
      </w:r>
      <w:r w:rsidR="00505DEF" w:rsidRPr="001768CB">
        <w:rPr>
          <w:sz w:val="20"/>
          <w:szCs w:val="18"/>
        </w:rPr>
        <w:t xml:space="preserve">   </w:t>
      </w:r>
      <w:r w:rsidR="000854A0" w:rsidRPr="001768CB">
        <w:rPr>
          <w:b/>
          <w:bCs/>
          <w:sz w:val="28"/>
          <w:szCs w:val="24"/>
        </w:rPr>
        <w:t xml:space="preserve">8 </w:t>
      </w:r>
      <w:r w:rsidRPr="001768CB">
        <w:rPr>
          <w:b/>
          <w:bCs/>
          <w:sz w:val="28"/>
          <w:szCs w:val="24"/>
        </w:rPr>
        <w:t>GB</w:t>
      </w:r>
      <w:r w:rsidRPr="001768CB">
        <w:rPr>
          <w:sz w:val="20"/>
          <w:szCs w:val="18"/>
        </w:rPr>
        <w:t xml:space="preserve"> DDR4 2400MHZ</w:t>
      </w:r>
    </w:p>
    <w:p w14:paraId="0C215BB1" w14:textId="4B183960" w:rsidR="0057001E" w:rsidRPr="001768CB" w:rsidRDefault="0057001E" w:rsidP="000854A0">
      <w:pPr>
        <w:pStyle w:val="Date"/>
        <w:spacing w:before="0" w:after="0" w:line="264" w:lineRule="auto"/>
        <w:rPr>
          <w:sz w:val="20"/>
          <w:szCs w:val="18"/>
        </w:rPr>
      </w:pPr>
      <w:proofErr w:type="spellStart"/>
      <w:r w:rsidRPr="001768CB">
        <w:rPr>
          <w:sz w:val="20"/>
          <w:szCs w:val="18"/>
        </w:rPr>
        <w:t>Pantalla</w:t>
      </w:r>
      <w:proofErr w:type="spellEnd"/>
      <w:r w:rsidRPr="001768CB">
        <w:rPr>
          <w:sz w:val="20"/>
          <w:szCs w:val="18"/>
        </w:rPr>
        <w:t xml:space="preserve">: </w:t>
      </w:r>
      <w:r w:rsidRPr="001768CB">
        <w:rPr>
          <w:sz w:val="20"/>
          <w:szCs w:val="18"/>
        </w:rPr>
        <w:tab/>
      </w:r>
      <w:r w:rsidR="00505DEF" w:rsidRPr="001768CB">
        <w:rPr>
          <w:sz w:val="20"/>
          <w:szCs w:val="18"/>
        </w:rPr>
        <w:t xml:space="preserve">   </w:t>
      </w:r>
      <w:r w:rsidRPr="001768CB">
        <w:rPr>
          <w:b/>
          <w:bCs/>
          <w:sz w:val="28"/>
          <w:szCs w:val="24"/>
        </w:rPr>
        <w:t>15.6</w:t>
      </w:r>
      <w:r w:rsidRPr="001768CB">
        <w:rPr>
          <w:sz w:val="20"/>
          <w:szCs w:val="18"/>
        </w:rPr>
        <w:t xml:space="preserve"> </w:t>
      </w:r>
      <w:proofErr w:type="spellStart"/>
      <w:r w:rsidRPr="001768CB">
        <w:rPr>
          <w:sz w:val="20"/>
          <w:szCs w:val="18"/>
        </w:rPr>
        <w:t>pulgadas</w:t>
      </w:r>
      <w:proofErr w:type="spellEnd"/>
      <w:r w:rsidRPr="001768CB">
        <w:rPr>
          <w:sz w:val="20"/>
          <w:szCs w:val="18"/>
        </w:rPr>
        <w:t xml:space="preserve"> led backlight Res. 1366x768 ANTI-GLARE</w:t>
      </w:r>
    </w:p>
    <w:p w14:paraId="38A07942" w14:textId="77DF1F1E" w:rsidR="0057001E" w:rsidRPr="00252892" w:rsidRDefault="000854A0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  <w:r w:rsidRPr="00252892">
        <w:rPr>
          <w:sz w:val="20"/>
          <w:szCs w:val="18"/>
          <w:lang w:val="es-ES"/>
        </w:rPr>
        <w:t>Gráficos</w:t>
      </w:r>
      <w:r w:rsidR="0057001E" w:rsidRPr="00252892">
        <w:rPr>
          <w:sz w:val="20"/>
          <w:szCs w:val="18"/>
          <w:lang w:val="es-ES"/>
        </w:rPr>
        <w:t xml:space="preserve">: </w:t>
      </w:r>
      <w:r w:rsidR="0057001E" w:rsidRPr="00252892">
        <w:rPr>
          <w:sz w:val="20"/>
          <w:szCs w:val="18"/>
          <w:lang w:val="es-ES"/>
        </w:rPr>
        <w:tab/>
      </w:r>
      <w:r w:rsidR="00505DEF" w:rsidRPr="00252892">
        <w:rPr>
          <w:sz w:val="20"/>
          <w:szCs w:val="18"/>
          <w:lang w:val="es-ES"/>
        </w:rPr>
        <w:t xml:space="preserve">   </w:t>
      </w:r>
      <w:r w:rsidR="0057001E" w:rsidRPr="00252892">
        <w:rPr>
          <w:sz w:val="20"/>
          <w:szCs w:val="18"/>
          <w:lang w:val="es-ES"/>
        </w:rPr>
        <w:t xml:space="preserve">AMD </w:t>
      </w:r>
      <w:r w:rsidR="0057001E" w:rsidRPr="00252892">
        <w:rPr>
          <w:b/>
          <w:bCs/>
          <w:sz w:val="28"/>
          <w:szCs w:val="28"/>
          <w:lang w:val="es-ES"/>
        </w:rPr>
        <w:t xml:space="preserve">Radeon </w:t>
      </w:r>
      <w:r w:rsidR="0057001E" w:rsidRPr="00252892">
        <w:rPr>
          <w:b/>
          <w:bCs/>
          <w:sz w:val="28"/>
          <w:szCs w:val="24"/>
          <w:lang w:val="es-ES"/>
        </w:rPr>
        <w:t xml:space="preserve">Vega 8 </w:t>
      </w:r>
      <w:r w:rsidR="0057001E" w:rsidRPr="00252892">
        <w:rPr>
          <w:sz w:val="20"/>
          <w:szCs w:val="18"/>
          <w:lang w:val="es-ES"/>
        </w:rPr>
        <w:t>Graphics.</w:t>
      </w:r>
    </w:p>
    <w:p w14:paraId="127EAB59" w14:textId="7406A2D8" w:rsidR="0057001E" w:rsidRPr="00252892" w:rsidRDefault="0057001E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  <w:r w:rsidRPr="00252892">
        <w:rPr>
          <w:sz w:val="20"/>
          <w:szCs w:val="18"/>
          <w:lang w:val="es-ES"/>
        </w:rPr>
        <w:t xml:space="preserve">Almacenamiento: </w:t>
      </w:r>
      <w:r w:rsidRPr="00252892">
        <w:rPr>
          <w:b/>
          <w:bCs/>
          <w:sz w:val="28"/>
          <w:szCs w:val="24"/>
          <w:lang w:val="es-ES"/>
        </w:rPr>
        <w:t>1</w:t>
      </w:r>
      <w:r w:rsidR="00505DEF" w:rsidRPr="00252892">
        <w:rPr>
          <w:b/>
          <w:bCs/>
          <w:sz w:val="28"/>
          <w:szCs w:val="28"/>
          <w:lang w:val="es-ES"/>
        </w:rPr>
        <w:t>TB</w:t>
      </w:r>
      <w:r w:rsidRPr="00252892">
        <w:rPr>
          <w:sz w:val="20"/>
          <w:szCs w:val="18"/>
          <w:lang w:val="es-ES"/>
        </w:rPr>
        <w:t xml:space="preserve"> </w:t>
      </w:r>
      <w:r w:rsidR="00505DEF" w:rsidRPr="00252892">
        <w:rPr>
          <w:sz w:val="28"/>
          <w:szCs w:val="24"/>
          <w:lang w:val="es-ES"/>
        </w:rPr>
        <w:t>HDD</w:t>
      </w:r>
    </w:p>
    <w:p w14:paraId="691617C9" w14:textId="175618CB" w:rsidR="0057001E" w:rsidRPr="00252892" w:rsidRDefault="0057001E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  <w:r w:rsidRPr="00252892">
        <w:rPr>
          <w:sz w:val="20"/>
          <w:szCs w:val="18"/>
          <w:lang w:val="es-ES"/>
        </w:rPr>
        <w:t xml:space="preserve">Lector: </w:t>
      </w:r>
      <w:r w:rsidRPr="00252892">
        <w:rPr>
          <w:sz w:val="20"/>
          <w:szCs w:val="18"/>
          <w:lang w:val="es-ES"/>
        </w:rPr>
        <w:tab/>
      </w:r>
      <w:r w:rsidRPr="00252892">
        <w:rPr>
          <w:sz w:val="20"/>
          <w:szCs w:val="18"/>
          <w:lang w:val="es-ES"/>
        </w:rPr>
        <w:tab/>
      </w:r>
      <w:r w:rsidR="00505DEF" w:rsidRPr="00252892">
        <w:rPr>
          <w:sz w:val="20"/>
          <w:szCs w:val="18"/>
          <w:lang w:val="es-ES"/>
        </w:rPr>
        <w:t xml:space="preserve">   </w:t>
      </w:r>
      <w:r w:rsidRPr="00252892">
        <w:rPr>
          <w:sz w:val="20"/>
          <w:szCs w:val="18"/>
          <w:lang w:val="es-ES"/>
        </w:rPr>
        <w:t>No</w:t>
      </w:r>
    </w:p>
    <w:p w14:paraId="2DDF463E" w14:textId="15195E38" w:rsidR="0057001E" w:rsidRPr="00252892" w:rsidRDefault="0057001E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  <w:r w:rsidRPr="00252892">
        <w:rPr>
          <w:sz w:val="20"/>
          <w:szCs w:val="18"/>
          <w:lang w:val="es-ES"/>
        </w:rPr>
        <w:t xml:space="preserve">HDMI: </w:t>
      </w:r>
      <w:r w:rsidRPr="00252892">
        <w:rPr>
          <w:sz w:val="20"/>
          <w:szCs w:val="18"/>
          <w:lang w:val="es-ES"/>
        </w:rPr>
        <w:tab/>
      </w:r>
      <w:r w:rsidRPr="00252892">
        <w:rPr>
          <w:sz w:val="20"/>
          <w:szCs w:val="18"/>
          <w:lang w:val="es-ES"/>
        </w:rPr>
        <w:tab/>
      </w:r>
      <w:r w:rsidR="00505DEF" w:rsidRPr="00252892">
        <w:rPr>
          <w:sz w:val="20"/>
          <w:szCs w:val="18"/>
          <w:lang w:val="es-ES"/>
        </w:rPr>
        <w:t xml:space="preserve">   </w:t>
      </w:r>
      <w:r w:rsidRPr="00252892">
        <w:rPr>
          <w:sz w:val="20"/>
          <w:szCs w:val="18"/>
          <w:lang w:val="es-ES"/>
        </w:rPr>
        <w:t>Si</w:t>
      </w:r>
    </w:p>
    <w:p w14:paraId="21499DA4" w14:textId="4C0B91FE" w:rsidR="0057001E" w:rsidRPr="00252892" w:rsidRDefault="000854A0" w:rsidP="000854A0">
      <w:pPr>
        <w:pStyle w:val="Date"/>
        <w:spacing w:before="0" w:after="0" w:line="264" w:lineRule="auto"/>
        <w:rPr>
          <w:sz w:val="20"/>
          <w:szCs w:val="18"/>
          <w:lang w:val="es-ES"/>
        </w:rPr>
      </w:pPr>
      <w:r w:rsidRPr="00252892">
        <w:rPr>
          <w:sz w:val="20"/>
          <w:szCs w:val="18"/>
          <w:lang w:val="es-ES"/>
        </w:rPr>
        <w:t>Teclado:</w:t>
      </w:r>
      <w:r w:rsidR="0057001E" w:rsidRPr="00252892">
        <w:rPr>
          <w:sz w:val="20"/>
          <w:szCs w:val="18"/>
          <w:lang w:val="es-ES"/>
        </w:rPr>
        <w:t xml:space="preserve"> </w:t>
      </w:r>
      <w:proofErr w:type="gramStart"/>
      <w:r w:rsidR="0057001E" w:rsidRPr="00252892">
        <w:rPr>
          <w:sz w:val="20"/>
          <w:szCs w:val="18"/>
          <w:lang w:val="es-ES"/>
        </w:rPr>
        <w:tab/>
      </w:r>
      <w:r w:rsidR="00505DEF" w:rsidRPr="00252892">
        <w:rPr>
          <w:sz w:val="20"/>
          <w:szCs w:val="18"/>
          <w:lang w:val="es-ES"/>
        </w:rPr>
        <w:t xml:space="preserve">  </w:t>
      </w:r>
      <w:r w:rsidR="0057001E" w:rsidRPr="00252892">
        <w:rPr>
          <w:b/>
          <w:bCs/>
          <w:sz w:val="28"/>
          <w:szCs w:val="24"/>
          <w:lang w:val="es-ES"/>
        </w:rPr>
        <w:t>Español</w:t>
      </w:r>
      <w:proofErr w:type="gramEnd"/>
    </w:p>
    <w:p w14:paraId="204E5B65" w14:textId="38EDCD25" w:rsidR="000854A0" w:rsidRPr="00252892" w:rsidRDefault="00505DEF" w:rsidP="00505DEF">
      <w:pPr>
        <w:pStyle w:val="Date"/>
        <w:spacing w:before="0" w:after="0" w:line="264" w:lineRule="auto"/>
        <w:rPr>
          <w:sz w:val="20"/>
          <w:szCs w:val="18"/>
          <w:lang w:val="es-ES"/>
        </w:rPr>
      </w:pPr>
      <w:r w:rsidRPr="00252892">
        <w:rPr>
          <w:sz w:val="20"/>
          <w:szCs w:val="18"/>
          <w:lang w:val="es-ES"/>
        </w:rPr>
        <w:t>W</w:t>
      </w:r>
      <w:r w:rsidR="000854A0" w:rsidRPr="00252892">
        <w:rPr>
          <w:sz w:val="20"/>
          <w:szCs w:val="18"/>
          <w:lang w:val="es-ES"/>
        </w:rPr>
        <w:t xml:space="preserve">ebcam: </w:t>
      </w:r>
      <w:proofErr w:type="gramStart"/>
      <w:r w:rsidR="000854A0" w:rsidRPr="00252892">
        <w:rPr>
          <w:sz w:val="20"/>
          <w:szCs w:val="18"/>
          <w:lang w:val="es-ES"/>
        </w:rPr>
        <w:tab/>
      </w:r>
      <w:r w:rsidRPr="00252892">
        <w:rPr>
          <w:sz w:val="20"/>
          <w:szCs w:val="18"/>
          <w:lang w:val="es-ES"/>
        </w:rPr>
        <w:t xml:space="preserve">  </w:t>
      </w:r>
      <w:r w:rsidR="000854A0" w:rsidRPr="00252892">
        <w:rPr>
          <w:sz w:val="20"/>
          <w:szCs w:val="18"/>
          <w:lang w:val="es-ES"/>
        </w:rPr>
        <w:t>Si</w:t>
      </w:r>
      <w:proofErr w:type="gramEnd"/>
    </w:p>
    <w:p w14:paraId="01E5B795" w14:textId="65F8BAC0" w:rsidR="00505DEF" w:rsidRPr="00252892" w:rsidRDefault="00505DEF" w:rsidP="00505DEF">
      <w:pPr>
        <w:pStyle w:val="Heading1"/>
        <w:pBdr>
          <w:bottom w:val="single" w:sz="24" w:space="0" w:color="3A3A3A" w:themeColor="text2"/>
        </w:pBdr>
        <w:rPr>
          <w:lang w:val="es-ES"/>
        </w:rPr>
      </w:pPr>
    </w:p>
    <w:p w14:paraId="5DCCE1F4" w14:textId="3DA23DEB" w:rsidR="000854A0" w:rsidRPr="00252892" w:rsidRDefault="00252892" w:rsidP="00505DEF">
      <w:pPr>
        <w:pStyle w:val="Title"/>
        <w:jc w:val="center"/>
        <w:rPr>
          <w:rFonts w:ascii="Arial" w:hAnsi="Arial" w:cs="Arial"/>
          <w:lang w:val="es-ES"/>
        </w:rPr>
      </w:pPr>
      <w:r w:rsidRPr="00252892">
        <w:rPr>
          <w:noProof/>
          <w:sz w:val="20"/>
          <w:szCs w:val="18"/>
          <w:highlight w:val="darkRed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59D7F5" wp14:editId="421B164C">
                <wp:simplePos x="0" y="0"/>
                <wp:positionH relativeFrom="column">
                  <wp:posOffset>3029404</wp:posOffset>
                </wp:positionH>
                <wp:positionV relativeFrom="paragraph">
                  <wp:posOffset>563245</wp:posOffset>
                </wp:positionV>
                <wp:extent cx="2115219" cy="662214"/>
                <wp:effectExtent l="88900" t="228600" r="132715" b="290830"/>
                <wp:wrapNone/>
                <wp:docPr id="1" name="Text Box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 rot="20948287">
                          <a:off x="0" y="0"/>
                          <a:ext cx="2115219" cy="66221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F86FD" w14:textId="1781478C" w:rsidR="00505DEF" w:rsidRPr="00505DEF" w:rsidRDefault="00505DEF" w:rsidP="00505DE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¡EL MEJOR PRECIO DEL MERCADO HASTA AGOTAR STOCK!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9D7F5" id="Text Box 1" o:spid="_x0000_s1029" type="#_x0000_t202" style="position:absolute;left:0;text-align:left;margin-left:238.55pt;margin-top:44.35pt;width:166.55pt;height:52.15pt;rotation:-711844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" fillcolor="red" strokecolor="white [3201]" strokeweight="1.5pt">
                <v:shadow on="t" color="black" opacity="26214f" origin="-.5,-.5" offset=".74836mm,.74836mm"/>
                <v:path arrowok="t"/>
                <o:lock v:ext="edit" aspectratio="t"/>
                <v:textbox>
                  <w:txbxContent>
                    <w:p w14:paraId="5CAF86FD" w14:textId="1781478C" w:rsidR="00505DEF" w:rsidRPr="00505DEF" w:rsidRDefault="00505DEF" w:rsidP="00505DEF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¡EL MEJOR PRECIO DEL MERCADO HASTA AGOTAR STOCK!</w:t>
                      </w:r>
                    </w:p>
                  </w:txbxContent>
                </v:textbox>
              </v:shape>
            </w:pict>
          </mc:Fallback>
        </mc:AlternateContent>
      </w:r>
      <w:r w:rsidR="000854A0" w:rsidRPr="00252892">
        <w:rPr>
          <w:rFonts w:ascii="Comic Sans MS" w:hAnsi="Comic Sans MS" w:cs="Arial"/>
          <w:caps w:val="0"/>
          <w:color w:val="FFFFFF" w:themeColor="background1"/>
          <w:sz w:val="56"/>
          <w:szCs w:val="48"/>
          <w:highlight w:val="darkRed"/>
          <w:lang w:val="es-ES"/>
        </w:rPr>
        <w:t>S/.</w:t>
      </w:r>
      <w:r w:rsidR="000854A0" w:rsidRPr="00252892">
        <w:rPr>
          <w:rFonts w:ascii="Arial" w:hAnsi="Arial" w:cs="Arial"/>
          <w:caps w:val="0"/>
          <w:color w:val="FFFFFF" w:themeColor="background1"/>
          <w:sz w:val="56"/>
          <w:szCs w:val="48"/>
          <w:highlight w:val="darkRed"/>
          <w:lang w:val="es-ES"/>
        </w:rPr>
        <w:t xml:space="preserve"> </w:t>
      </w:r>
      <w:r w:rsidR="000854A0" w:rsidRPr="00252892">
        <w:rPr>
          <w:rFonts w:ascii="Arial" w:hAnsi="Arial" w:cs="Arial"/>
          <w:caps w:val="0"/>
          <w:color w:val="FFFFFF" w:themeColor="background1"/>
          <w:sz w:val="96"/>
          <w:highlight w:val="darkRed"/>
          <w:lang w:val="es-ES"/>
        </w:rPr>
        <w:t>2400.00</w:t>
      </w:r>
      <w:r w:rsidR="000854A0" w:rsidRPr="00252892">
        <w:rPr>
          <w:rFonts w:ascii="Arial" w:hAnsi="Arial" w:cs="Arial"/>
          <w:sz w:val="72"/>
          <w:szCs w:val="52"/>
          <w:lang w:val="es-ES"/>
        </w:rPr>
        <w:t xml:space="preserve">     </w:t>
      </w:r>
    </w:p>
    <w:p w14:paraId="3D52DE5C" w14:textId="75274533" w:rsidR="0057001E" w:rsidRDefault="0057001E">
      <w:pPr>
        <w:rPr>
          <w:lang w:val="es-ES"/>
        </w:rPr>
      </w:pPr>
    </w:p>
    <w:p w14:paraId="4329FD18" w14:textId="00E1B2D6" w:rsidR="000854A0" w:rsidRDefault="000854A0">
      <w:pPr>
        <w:rPr>
          <w:lang w:val="es-ES"/>
        </w:rPr>
      </w:pPr>
    </w:p>
    <w:p w14:paraId="74F9E514" w14:textId="500FF686" w:rsidR="00882E4A" w:rsidRPr="0057001E" w:rsidRDefault="00882E4A">
      <w:pPr>
        <w:rPr>
          <w:lang w:val="es-ES"/>
        </w:rPr>
      </w:pPr>
    </w:p>
    <w:sectPr w:rsidR="00882E4A" w:rsidRPr="0057001E" w:rsidSect="00505DEF">
      <w:footerReference w:type="default" r:id="rId12"/>
      <w:pgSz w:w="12240" w:h="15840"/>
      <w:pgMar w:top="0" w:right="2174" w:bottom="1123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F0FCF" w14:textId="77777777" w:rsidR="00C87D92" w:rsidRDefault="00C87D92">
      <w:pPr>
        <w:spacing w:after="0" w:line="240" w:lineRule="auto"/>
      </w:pPr>
      <w:r>
        <w:separator/>
      </w:r>
    </w:p>
  </w:endnote>
  <w:endnote w:type="continuationSeparator" w:id="0">
    <w:p w14:paraId="275F9071" w14:textId="77777777" w:rsidR="00C87D92" w:rsidRDefault="00C8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54C308" w14:textId="77777777" w:rsidR="00970B93" w:rsidRDefault="001213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51085" w14:textId="77777777" w:rsidR="00C87D92" w:rsidRDefault="00C87D92">
      <w:pPr>
        <w:spacing w:after="0" w:line="240" w:lineRule="auto"/>
      </w:pPr>
      <w:r>
        <w:separator/>
      </w:r>
    </w:p>
  </w:footnote>
  <w:footnote w:type="continuationSeparator" w:id="0">
    <w:p w14:paraId="3403485A" w14:textId="77777777" w:rsidR="00C87D92" w:rsidRDefault="00C8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D9"/>
    <w:rsid w:val="000854A0"/>
    <w:rsid w:val="00121330"/>
    <w:rsid w:val="001768CB"/>
    <w:rsid w:val="002370D5"/>
    <w:rsid w:val="00252892"/>
    <w:rsid w:val="004C255D"/>
    <w:rsid w:val="00505DEF"/>
    <w:rsid w:val="0057001E"/>
    <w:rsid w:val="00882E4A"/>
    <w:rsid w:val="00970B93"/>
    <w:rsid w:val="00C15067"/>
    <w:rsid w:val="00C87D92"/>
    <w:rsid w:val="00D023D9"/>
    <w:rsid w:val="00F5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BCD6"/>
  <w15:chartTrackingRefBased/>
  <w15:docId w15:val="{299BC440-8F51-5C47-B29A-0EEE4B9D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5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semvalenciavargas/Library/Containers/com.microsoft.Word/Data/Library/Application%20Support/Microsoft/Office/16.0/DTS/en-US%7bADE384BE-45E0-9E49-AFA6-8895C8FE10C0%7d/%7b780FA078-330E-2D4D-8E02-29E0421A9949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51A32D-9391-B646-9BDA-60A9D1040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6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2020-10-18T22:41:00Z</dcterms:created>
  <dcterms:modified xsi:type="dcterms:W3CDTF">2020-10-19T03:20:00Z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